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6E0" w:rsidRDefault="000D02C5">
      <w:pPr>
        <w:pStyle w:val="3"/>
        <w:jc w:val="center"/>
        <w:rPr>
          <w:b/>
          <w:i/>
          <w:sz w:val="20"/>
        </w:rPr>
      </w:pPr>
      <w:bookmarkStart w:id="0" w:name="_GoBack"/>
      <w:bookmarkEnd w:id="0"/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93345</wp:posOffset>
                </wp:positionV>
                <wp:extent cx="440690" cy="4197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690" cy="419735"/>
                          <a:chOff x="109497974" y="109835250"/>
                          <a:chExt cx="1371601" cy="6858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497975" y="109835250"/>
                            <a:ext cx="1371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Новое изображение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97974" y="109835789"/>
                            <a:ext cx="1371600" cy="68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66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33AAC" id="Group 2" o:spid="_x0000_s1026" style="position:absolute;margin-left:-4.85pt;margin-top:7.35pt;width:34.7pt;height:33.05pt;z-index:251657728" coordorigin="1094979,1098352" coordsize="13716,6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">
                <v:rect id="Rectangle 3" o:spid="_x0000_s1027" style="position:absolute;left:1094979;top:1098352;width:13716;height:6858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TZ8UA&#10;AADaAAAADwAAAGRycy9kb3ducmV2LnhtbESPQWvCQBSE7wX/w/KEXsRs9CAxdRUVWtqD2MbS8yP7&#10;mgSzb2N2m8R/7wpCj8PMfMOsNoOpRUetqywrmEUxCOLc6ooLBd+n12kCwnlkjbVlUnAlB5v16GmF&#10;qbY9f1GX+UIECLsUFZTeN6mULi/JoItsQxy8X9sa9EG2hdQt9gFuajmP44U0WHFYKLGhfUn5Ofsz&#10;Cpbmc3k4XK6Tn4/9Lnk7bhfJbnJR6nk8bF9AeBr8f/jRftcK5nC/Em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JNnxQAAANoAAAAPAAAAAAAAAAAAAAAAAJgCAABkcnMv&#10;ZG93bnJldi54bWxQSwUGAAAAAAQABAD1AAAAigMAAAAA&#10;" filled="f" fillcolor="#630" stroked="f" strokecolor="white" strokeweight="0" insetpen="t"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Новое изображение" style="position:absolute;left:1094979;top:1098357;width:13716;height:6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4OMTCAAAA2gAAAA8AAABkcnMvZG93bnJldi54bWxEj0+LwjAUxO8LfofwBG9rqsIiXaP4B9GL&#10;uFZ3z8/mbVNsXkoTtX77jbDgcZiZ3zCTWWsrcaPGl44VDPoJCOLc6ZILBafj+n0MwgdkjZVjUvAg&#10;D7Np522CqXZ3PtAtC4WIEPYpKjAh1KmUPjdk0fddTRy9X9dYDFE2hdQN3iPcVnKYJB/SYslxwWBN&#10;S0P5JbtaBX5cDx7n/cp8ZZuf3ff8bH2ysEr1uu38E0SgNrzC/+2tVjCC55V4A+T0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+DjEwgAAANoAAAAPAAAAAAAAAAAAAAAAAJ8C&#10;AABkcnMvZG93bnJldi54bWxQSwUGAAAAAAQABAD3AAAAjgMAAAAA&#10;" fillcolor="#630" strokecolor="#630" strokeweight="0" insetpen="t">
                  <v:imagedata r:id="rId6" o:title="Новое изображение"/>
                  <o:lock v:ext="edit" shapetype="t"/>
                </v:shape>
              </v:group>
            </w:pict>
          </mc:Fallback>
        </mc:AlternateContent>
      </w:r>
      <w:r w:rsidR="009F3DB0">
        <w:rPr>
          <w:b/>
          <w:i/>
          <w:sz w:val="20"/>
        </w:rPr>
        <w:t>Санкт-Петербургское Государственное бюджетное учреждение Здравоохранения</w:t>
      </w:r>
    </w:p>
    <w:p w:rsidR="00DD26E0" w:rsidRDefault="009F3DB0">
      <w:pPr>
        <w:pStyle w:val="3"/>
        <w:jc w:val="center"/>
        <w:rPr>
          <w:sz w:val="20"/>
        </w:rPr>
      </w:pPr>
      <w:r>
        <w:rPr>
          <w:b/>
          <w:i/>
          <w:sz w:val="20"/>
        </w:rPr>
        <w:t>«Городская Мариинская больница</w:t>
      </w:r>
      <w:r>
        <w:rPr>
          <w:sz w:val="20"/>
        </w:rPr>
        <w:t>»</w:t>
      </w:r>
    </w:p>
    <w:p w:rsidR="00DD26E0" w:rsidRDefault="009F3DB0">
      <w:pPr>
        <w:pStyle w:val="3"/>
        <w:jc w:val="center"/>
        <w:rPr>
          <w:sz w:val="20"/>
        </w:rPr>
      </w:pPr>
      <w:r>
        <w:rPr>
          <w:b/>
          <w:sz w:val="20"/>
        </w:rPr>
        <w:t>Отделение вспомогательных репродуктивных технологий</w:t>
      </w:r>
    </w:p>
    <w:p w:rsidR="00DD26E0" w:rsidRDefault="009F3DB0">
      <w:pPr>
        <w:pStyle w:val="3"/>
        <w:jc w:val="center"/>
        <w:rPr>
          <w:b/>
          <w:sz w:val="20"/>
        </w:rPr>
      </w:pPr>
      <w:r>
        <w:rPr>
          <w:sz w:val="20"/>
        </w:rPr>
        <w:t xml:space="preserve">Адрес: 191 104 Санкт-Петербург, Литейный пр. дом 56, </w:t>
      </w:r>
      <w:r>
        <w:rPr>
          <w:b/>
          <w:sz w:val="20"/>
        </w:rPr>
        <w:t>тел. 275-72-40, 920-25-48</w:t>
      </w:r>
    </w:p>
    <w:p w:rsidR="00DD26E0" w:rsidRDefault="000D02C5">
      <w:pPr>
        <w:jc w:val="center"/>
        <w:rPr>
          <w:rFonts w:ascii="Times New Roman" w:hAnsi="Times New Roman"/>
          <w:sz w:val="20"/>
          <w:szCs w:val="20"/>
        </w:rPr>
      </w:pPr>
      <w:hyperlink r:id="rId7" w:history="1"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www</w:t>
        </w:r>
        <w:r w:rsidR="009F3DB0">
          <w:rPr>
            <w:rStyle w:val="a7"/>
            <w:rFonts w:ascii="Times New Roman" w:hAnsi="Times New Roman"/>
            <w:sz w:val="20"/>
            <w:szCs w:val="20"/>
          </w:rPr>
          <w:t>.</w:t>
        </w:r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mariin</w:t>
        </w:r>
        <w:r w:rsidR="009F3DB0">
          <w:rPr>
            <w:rStyle w:val="a7"/>
            <w:rFonts w:ascii="Times New Roman" w:hAnsi="Times New Roman"/>
            <w:sz w:val="20"/>
            <w:szCs w:val="20"/>
          </w:rPr>
          <w:t>.</w:t>
        </w:r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ru</w:t>
        </w:r>
        <w:r w:rsidR="009F3DB0">
          <w:rPr>
            <w:rStyle w:val="a7"/>
            <w:rFonts w:ascii="Times New Roman" w:hAnsi="Times New Roman"/>
            <w:sz w:val="20"/>
            <w:szCs w:val="20"/>
          </w:rPr>
          <w:t>/</w:t>
        </w:r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ivf</w:t>
        </w:r>
      </w:hyperlink>
      <w:r w:rsidR="009F3DB0">
        <w:rPr>
          <w:rFonts w:ascii="Times New Roman" w:hAnsi="Times New Roman"/>
          <w:sz w:val="20"/>
          <w:szCs w:val="20"/>
        </w:rPr>
        <w:t xml:space="preserve"> ;  </w:t>
      </w:r>
      <w:hyperlink r:id="rId8" w:history="1"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ivf</w:t>
        </w:r>
        <w:r w:rsidR="009F3DB0">
          <w:rPr>
            <w:rStyle w:val="a7"/>
            <w:rFonts w:ascii="Times New Roman" w:hAnsi="Times New Roman"/>
            <w:sz w:val="20"/>
            <w:szCs w:val="20"/>
          </w:rPr>
          <w:t>@</w:t>
        </w:r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mariin</w:t>
        </w:r>
        <w:r w:rsidR="009F3DB0">
          <w:rPr>
            <w:rStyle w:val="a7"/>
            <w:rFonts w:ascii="Times New Roman" w:hAnsi="Times New Roman"/>
            <w:sz w:val="20"/>
            <w:szCs w:val="20"/>
          </w:rPr>
          <w:t>.</w:t>
        </w:r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ru</w:t>
        </w:r>
      </w:hyperlink>
    </w:p>
    <w:p w:rsidR="00DD26E0" w:rsidRDefault="009F3DB0">
      <w:pPr>
        <w:spacing w:before="108" w:after="108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ИНФОРМИРОВАННОЕ ДОБРОВОЛЬНОЕ СОГЛАСИЕ</w:t>
      </w:r>
    </w:p>
    <w:p w:rsidR="00DD26E0" w:rsidRDefault="009F3DB0">
      <w:pPr>
        <w:spacing w:before="108" w:after="108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на проведение комплексного обследования и лечения </w:t>
      </w:r>
    </w:p>
    <w:p w:rsidR="00DD26E0" w:rsidRDefault="009F3DB0">
      <w:pPr>
        <w:spacing w:before="108" w:after="108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(в том числе инвазивных процедур и всех необходимых манипуляций).</w:t>
      </w:r>
    </w:p>
    <w:p w:rsidR="00DD26E0" w:rsidRDefault="009F3DB0">
      <w:pPr>
        <w:spacing w:before="108" w:after="108"/>
        <w:ind w:firstLine="709"/>
        <w:jc w:val="center"/>
        <w:rPr>
          <w:rFonts w:ascii="Times New Roman" w:hAnsi="Times New Roman"/>
          <w:b/>
          <w:bCs/>
          <w:i/>
          <w:color w:val="000000"/>
        </w:rPr>
      </w:pPr>
      <w:r>
        <w:rPr>
          <w:rFonts w:ascii="Times New Roman" w:hAnsi="Times New Roman"/>
          <w:b/>
          <w:bCs/>
          <w:i/>
          <w:color w:val="000000"/>
        </w:rPr>
        <w:t xml:space="preserve">(Настоящее добровольное согласие составлено в соответствии с Федеральным Законом </w:t>
      </w:r>
    </w:p>
    <w:p w:rsidR="00DD26E0" w:rsidRDefault="009F3DB0">
      <w:pPr>
        <w:spacing w:before="108" w:after="108"/>
        <w:ind w:firstLine="709"/>
        <w:jc w:val="center"/>
        <w:rPr>
          <w:rFonts w:ascii="Times New Roman" w:hAnsi="Times New Roman"/>
          <w:b/>
          <w:bCs/>
          <w:i/>
          <w:color w:val="000000"/>
        </w:rPr>
      </w:pPr>
      <w:r>
        <w:rPr>
          <w:rFonts w:ascii="Times New Roman" w:hAnsi="Times New Roman"/>
          <w:b/>
          <w:bCs/>
          <w:i/>
          <w:color w:val="000000"/>
        </w:rPr>
        <w:t>«Об основах охраны здоровья граждан РФ»).</w:t>
      </w:r>
    </w:p>
    <w:p w:rsidR="00DD26E0" w:rsidRDefault="009F3DB0">
      <w:pPr>
        <w:spacing w:before="108" w:after="108"/>
        <w:ind w:firstLine="709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</w:p>
    <w:p w:rsidR="00DD26E0" w:rsidRDefault="009F3DB0">
      <w:pPr>
        <w:pStyle w:val="a3"/>
        <w:spacing w:line="15" w:lineRule="atLeast"/>
      </w:pPr>
      <w:r>
        <w:t xml:space="preserve">ФИО      </w:t>
      </w:r>
      <w:r>
        <w:rPr>
          <w:u w:val="single"/>
          <w:lang w:val="en-US"/>
        </w:rPr>
        <w:t>Чекмак Дмитрий Алексеевич</w:t>
      </w:r>
      <w:r>
        <w:t>___________________________________</w:t>
      </w:r>
    </w:p>
    <w:p w:rsidR="00DD26E0" w:rsidRDefault="009F3DB0">
      <w:pPr>
        <w:spacing w:before="108" w:after="108" w:line="15" w:lineRule="atLeast"/>
        <w:ind w:firstLine="709"/>
        <w:rPr>
          <w:rFonts w:ascii="Times New Roman" w:hAnsi="Times New Roman"/>
          <w:i/>
          <w:iCs/>
          <w:color w:val="000000"/>
          <w:sz w:val="16"/>
          <w:szCs w:val="16"/>
        </w:rPr>
      </w:pPr>
      <w:r>
        <w:rPr>
          <w:i/>
          <w:sz w:val="16"/>
          <w:szCs w:val="16"/>
        </w:rPr>
        <w:t xml:space="preserve">(ФИО) 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заполняется собственноручно пациентом  или законным представителем пациента</w:t>
      </w:r>
    </w:p>
    <w:p w:rsidR="00DD26E0" w:rsidRDefault="00DD26E0">
      <w:pPr>
        <w:pStyle w:val="a3"/>
        <w:spacing w:line="15" w:lineRule="atLeast"/>
        <w:rPr>
          <w:sz w:val="16"/>
          <w:szCs w:val="16"/>
        </w:rPr>
      </w:pPr>
    </w:p>
    <w:p w:rsidR="00DD26E0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Дата</w:t>
      </w:r>
      <w:r w:rsidRPr="009F3DB0">
        <w:rPr>
          <w:rFonts w:ascii="Times New Roman" w:hAnsi="Times New Roman"/>
          <w:color w:val="000000"/>
        </w:rPr>
        <w:t xml:space="preserve"> «_</w:t>
      </w:r>
      <w:r w:rsidRPr="009F3DB0">
        <w:rPr>
          <w:rFonts w:ascii="Times New Roman" w:hAnsi="Times New Roman"/>
          <w:color w:val="000000"/>
          <w:u w:val="single"/>
        </w:rPr>
        <w:t>02</w:t>
      </w:r>
      <w:r w:rsidRPr="009F3DB0">
        <w:rPr>
          <w:rFonts w:ascii="Times New Roman" w:hAnsi="Times New Roman"/>
          <w:color w:val="000000"/>
        </w:rPr>
        <w:t>_» __</w:t>
      </w:r>
      <w:r w:rsidRPr="009F3DB0">
        <w:rPr>
          <w:rFonts w:ascii="Times New Roman" w:hAnsi="Times New Roman"/>
          <w:color w:val="000000"/>
          <w:u w:val="single"/>
        </w:rPr>
        <w:t>Марта</w:t>
      </w:r>
      <w:r w:rsidRPr="009F3DB0">
        <w:rPr>
          <w:rFonts w:ascii="Times New Roman" w:hAnsi="Times New Roman"/>
          <w:color w:val="000000"/>
        </w:rPr>
        <w:t>__</w:t>
      </w:r>
      <w:r w:rsidRPr="009F3DB0">
        <w:t xml:space="preserve"> </w:t>
      </w:r>
      <w:r w:rsidRPr="009F3DB0">
        <w:rPr>
          <w:u w:val="single"/>
        </w:rPr>
        <w:t>1994</w:t>
      </w:r>
      <w:r>
        <w:rPr>
          <w:rFonts w:ascii="Times New Roman" w:hAnsi="Times New Roman"/>
          <w:color w:val="000000"/>
        </w:rPr>
        <w:t>г</w:t>
      </w:r>
      <w:r w:rsidRPr="009F3DB0">
        <w:rPr>
          <w:rFonts w:ascii="Times New Roman" w:hAnsi="Times New Roman"/>
          <w:color w:val="000000"/>
        </w:rPr>
        <w:t xml:space="preserve">.               </w:t>
      </w:r>
      <w:r>
        <w:rPr>
          <w:rFonts w:ascii="Times New Roman" w:hAnsi="Times New Roman"/>
          <w:color w:val="000000"/>
        </w:rPr>
        <w:t xml:space="preserve">Возраст   </w:t>
      </w:r>
      <w:r>
        <w:rPr>
          <w:rFonts w:ascii="Times New Roman" w:hAnsi="Times New Roman"/>
          <w:color w:val="000000"/>
          <w:u w:val="single"/>
        </w:rPr>
        <w:t>30 лет</w:t>
      </w:r>
      <w:r>
        <w:rPr>
          <w:rFonts w:ascii="Times New Roman" w:hAnsi="Times New Roman"/>
          <w:color w:val="000000"/>
        </w:rPr>
        <w:t xml:space="preserve">______             № И.Б.  </w:t>
      </w:r>
      <w:r>
        <w:t>1027762</w:t>
      </w:r>
      <w:r>
        <w:rPr>
          <w:rFonts w:ascii="Times New Roman" w:hAnsi="Times New Roman"/>
          <w:color w:val="000000"/>
        </w:rPr>
        <w:t>_____</w:t>
      </w:r>
    </w:p>
    <w:p w:rsidR="00DD26E0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 Мне подробно разъяснено состояние моего здоровья, а также план обследования и лечения.</w:t>
      </w:r>
    </w:p>
    <w:p w:rsidR="00DD26E0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 Настоящим соглашением я выражаю полное доверие своему лечащему врачу и медицинскому персоналу учреждения.</w:t>
      </w:r>
    </w:p>
    <w:p w:rsidR="00DD26E0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 Я согласен(а) выполнять все необходимые процедуры и манипуляции, связанные с диагностикой и лечением моего заболевания (инъекции, различные методы осмотра,, в том числе инструментальные, ультразвуковые диагностические исследования).</w:t>
      </w:r>
    </w:p>
    <w:p w:rsidR="00DD26E0" w:rsidRDefault="009F3DB0">
      <w:pPr>
        <w:spacing w:before="108" w:after="108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4. Я понимаю, что невозможно полностью гарантировать мне благоприятный исход и исключить различные осложнения и последствия диагностических процедур, включая нетрудоспособность.</w:t>
      </w:r>
    </w:p>
    <w:p w:rsidR="00DD26E0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5.Мне предоставлена информация о возможности проведения процедур ВРТ в рамках Территориальной программы ОМС.</w:t>
      </w:r>
    </w:p>
    <w:p w:rsidR="00DD26E0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6. Согласен на обработку и использование персональных данных, содержащихся в заявлении и приложении к нему, с целью организации оказания специализированной медицинской помощи, а также на обработку и использование персональных данных, и получение информации по мобильному телефону и электронной почте при лечении бесплодия методом ЭКО. Согласен на обмен (прием и передачу) персональных данных в информационной системе медицинского учреждения.</w:t>
      </w:r>
    </w:p>
    <w:p w:rsidR="00DD26E0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7. Содержание настоящего документа мною прочитано.</w:t>
      </w:r>
    </w:p>
    <w:p w:rsidR="00DD26E0" w:rsidRDefault="009F3DB0">
      <w:pPr>
        <w:spacing w:before="108" w:after="10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Документ полностью мне понятен, что я удостоверяю своей подписью</w:t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  <w:t xml:space="preserve"> ____________________________________________</w:t>
      </w:r>
    </w:p>
    <w:p w:rsidR="00DD26E0" w:rsidRDefault="00DD26E0">
      <w:pPr>
        <w:spacing w:before="108" w:after="108"/>
        <w:jc w:val="both"/>
        <w:rPr>
          <w:rFonts w:ascii="Times New Roman" w:hAnsi="Times New Roman"/>
          <w:color w:val="000000"/>
        </w:rPr>
      </w:pPr>
    </w:p>
    <w:p w:rsidR="00DD26E0" w:rsidRDefault="009F3DB0">
      <w:pPr>
        <w:tabs>
          <w:tab w:val="right" w:pos="10915"/>
        </w:tabs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Я разрешаю информировать о моем диагнозе и состоянии моего здоровья следующих лиц:</w:t>
      </w:r>
    </w:p>
    <w:p w:rsidR="00DD26E0" w:rsidRDefault="009F3DB0">
      <w:pPr>
        <w:tabs>
          <w:tab w:val="right" w:pos="10915"/>
        </w:tabs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Ф.И.О_____________________________________________________________________________________________</w:t>
      </w:r>
    </w:p>
    <w:p w:rsidR="00DD26E0" w:rsidRDefault="009F3DB0">
      <w:pPr>
        <w:tabs>
          <w:tab w:val="right" w:pos="10915"/>
        </w:tabs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Контактная информация______________________________________________________________________________</w:t>
      </w:r>
    </w:p>
    <w:p w:rsidR="00DD26E0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Я отказываюсь от проведения:</w:t>
      </w:r>
    </w:p>
    <w:p w:rsidR="00DD26E0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DD26E0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Мне сообщено о последствиях этого отказа _________________________(подпись)</w:t>
      </w:r>
    </w:p>
    <w:p w:rsidR="00DD26E0" w:rsidRDefault="00DD26E0">
      <w:pPr>
        <w:spacing w:before="108" w:after="108" w:line="15" w:lineRule="atLeast"/>
        <w:rPr>
          <w:rFonts w:ascii="Times New Roman" w:hAnsi="Times New Roman"/>
          <w:color w:val="000000"/>
        </w:rPr>
      </w:pPr>
    </w:p>
    <w:p w:rsidR="00DD26E0" w:rsidRDefault="009F3DB0">
      <w:pPr>
        <w:spacing w:before="108" w:after="108" w:line="15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«___» ___________20___г. </w:t>
      </w:r>
    </w:p>
    <w:p w:rsidR="00DD26E0" w:rsidRDefault="00DD26E0">
      <w:pPr>
        <w:spacing w:before="108" w:after="108" w:line="15" w:lineRule="atLeast"/>
        <w:jc w:val="both"/>
        <w:rPr>
          <w:rFonts w:ascii="Times New Roman" w:hAnsi="Times New Roman"/>
          <w:color w:val="000000"/>
        </w:rPr>
      </w:pPr>
    </w:p>
    <w:p w:rsidR="009F3DB0" w:rsidRDefault="009F3DB0">
      <w:pPr>
        <w:spacing w:before="108" w:after="108" w:line="15" w:lineRule="atLeas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Подпись врача _________________________(__________________)</w:t>
      </w:r>
    </w:p>
    <w:sectPr w:rsidR="009F3DB0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74FBF"/>
    <w:multiLevelType w:val="hybridMultilevel"/>
    <w:tmpl w:val="05F4E2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B0"/>
    <w:rsid w:val="000D02C5"/>
    <w:rsid w:val="009F3DB0"/>
    <w:rsid w:val="00D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7C89D5-F807-471C-B62B-1BCD9B0B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pPr>
      <w:keepNext/>
      <w:spacing w:after="0" w:line="240" w:lineRule="auto"/>
      <w:ind w:left="-1134"/>
      <w:outlineLvl w:val="2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sz w:val="28"/>
      <w:szCs w:val="20"/>
    </w:rPr>
  </w:style>
  <w:style w:type="paragraph" w:styleId="2">
    <w:name w:val="Body Text 2"/>
    <w:basedOn w:val="a"/>
    <w:link w:val="20"/>
    <w:uiPriority w:val="99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2 Знак"/>
    <w:link w:val="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 Spacing"/>
    <w:uiPriority w:val="1"/>
    <w:qFormat/>
    <w:rPr>
      <w:rFonts w:ascii="Times New Roman" w:hAnsi="Times New Roman"/>
      <w:sz w:val="24"/>
      <w:szCs w:val="24"/>
    </w:rPr>
  </w:style>
  <w:style w:type="paragraph" w:styleId="a4">
    <w:name w:val="Body Text Indent"/>
    <w:basedOn w:val="a"/>
    <w:link w:val="a5"/>
    <w:uiPriority w:val="99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с отступом Знак"/>
    <w:link w:val="a4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3"/>
    <w:basedOn w:val="a"/>
    <w:link w:val="32"/>
    <w:uiPriority w:val="99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2">
    <w:name w:val="Основной текст 3 Знак"/>
    <w:link w:val="31"/>
    <w:uiPriority w:val="99"/>
    <w:rPr>
      <w:rFonts w:ascii="Times New Roman" w:eastAsia="Times New Roman" w:hAnsi="Times New Roman" w:cs="Times New Roman"/>
      <w:sz w:val="16"/>
      <w:szCs w:val="16"/>
    </w:rPr>
  </w:style>
  <w:style w:type="paragraph" w:styleId="a6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cs="Calibri"/>
      <w:b/>
      <w:bCs/>
      <w:sz w:val="22"/>
      <w:szCs w:val="22"/>
    </w:rPr>
  </w:style>
  <w:style w:type="character" w:styleId="a7">
    <w:name w:val="Hyperlink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f@mariin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iin.ru/iv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rA\AppData\Local\Temp\11\Template\INF_SoglXR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INF_SoglXR</Template>
  <TotalTime>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2935</CharactersWithSpaces>
  <SharedDoc>false</SharedDoc>
  <HLinks>
    <vt:vector size="12" baseType="variant">
      <vt:variant>
        <vt:i4>4194408</vt:i4>
      </vt:variant>
      <vt:variant>
        <vt:i4>3</vt:i4>
      </vt:variant>
      <vt:variant>
        <vt:i4>0</vt:i4>
      </vt:variant>
      <vt:variant>
        <vt:i4>5</vt:i4>
      </vt:variant>
      <vt:variant>
        <vt:lpwstr>mailto:ivf@mariin.ru</vt:lpwstr>
      </vt:variant>
      <vt:variant>
        <vt:lpwstr/>
      </vt:variant>
      <vt:variant>
        <vt:i4>589853</vt:i4>
      </vt:variant>
      <vt:variant>
        <vt:i4>0</vt:i4>
      </vt:variant>
      <vt:variant>
        <vt:i4>0</vt:i4>
      </vt:variant>
      <vt:variant>
        <vt:i4>5</vt:i4>
      </vt:variant>
      <vt:variant>
        <vt:lpwstr>http://www.mariin.ru/ivf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Куличенко Виктор Степанович</cp:lastModifiedBy>
  <cp:revision>2</cp:revision>
  <cp:lastPrinted>2016-06-07T09:17:00Z</cp:lastPrinted>
  <dcterms:created xsi:type="dcterms:W3CDTF">2024-08-28T13:41:00Z</dcterms:created>
  <dcterms:modified xsi:type="dcterms:W3CDTF">2024-08-28T13:41:00Z</dcterms:modified>
</cp:coreProperties>
</file>