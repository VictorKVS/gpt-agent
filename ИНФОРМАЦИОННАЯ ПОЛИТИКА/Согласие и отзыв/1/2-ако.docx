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AA" w:rsidRPr="00C164EA" w:rsidRDefault="00BD14AA" w:rsidP="009D62F0">
      <w:pPr>
        <w:tabs>
          <w:tab w:val="left" w:pos="3969"/>
          <w:tab w:val="left" w:pos="7371"/>
        </w:tabs>
        <w:spacing w:line="360" w:lineRule="auto"/>
        <w:contextualSpacing/>
        <w:rPr>
          <w:rFonts w:ascii="Times New Roman" w:hAnsi="Times New Roman"/>
          <w:b/>
          <w:sz w:val="18"/>
          <w:szCs w:val="20"/>
        </w:rPr>
      </w:pPr>
      <w:bookmarkStart w:id="0" w:name="_GoBack"/>
      <w:bookmarkEnd w:id="0"/>
    </w:p>
    <w:tbl>
      <w:tblPr>
        <w:tblpPr w:leftFromText="180" w:rightFromText="180" w:vertAnchor="text" w:horzAnchor="margin" w:tblpY="5"/>
        <w:tblW w:w="10005" w:type="dxa"/>
        <w:tblLayout w:type="fixed"/>
        <w:tblLook w:val="04A0" w:firstRow="1" w:lastRow="0" w:firstColumn="1" w:lastColumn="0" w:noHBand="0" w:noVBand="1"/>
      </w:tblPr>
      <w:tblGrid>
        <w:gridCol w:w="6368"/>
        <w:gridCol w:w="3637"/>
      </w:tblGrid>
      <w:tr w:rsidR="00C505FD" w:rsidRPr="00A12446" w:rsidTr="00C505FD">
        <w:trPr>
          <w:trHeight w:hRule="exact" w:val="953"/>
        </w:trPr>
        <w:tc>
          <w:tcPr>
            <w:tcW w:w="6368" w:type="dxa"/>
            <w:hideMark/>
          </w:tcPr>
          <w:p w:rsidR="00C505FD" w:rsidRPr="00C505FD" w:rsidRDefault="00C505FD" w:rsidP="00C505FD">
            <w:pPr>
              <w:keepNext/>
              <w:tabs>
                <w:tab w:val="center" w:pos="4677"/>
                <w:tab w:val="right" w:pos="9639"/>
              </w:tabs>
              <w:suppressAutoHyphens/>
              <w:spacing w:after="0" w:line="240" w:lineRule="auto"/>
              <w:outlineLvl w:val="8"/>
              <w:rPr>
                <w:rFonts w:ascii="Times New Roman" w:eastAsia="Times New Roman" w:hAnsi="Times New Roman" w:cs="Franklin Gothic Book"/>
                <w:b/>
                <w:color w:val="000000"/>
                <w:lang w:eastAsia="ru-RU"/>
              </w:rPr>
            </w:pPr>
            <w:r w:rsidRPr="00C505FD">
              <w:rPr>
                <w:rFonts w:ascii="Times New Roman" w:eastAsia="Times New Roman" w:hAnsi="Times New Roman" w:cs="Franklin Gothic Book"/>
                <w:b/>
                <w:color w:val="000000"/>
                <w:lang w:eastAsia="ru-RU"/>
              </w:rPr>
              <w:t xml:space="preserve">СПБ ГБУЗ «ГОРОДСКАЯ МАРИИНСКАЯ БОЛЬНИЦА» </w:t>
            </w:r>
          </w:p>
          <w:p w:rsidR="00C505FD" w:rsidRPr="00C505FD" w:rsidRDefault="00C505FD" w:rsidP="00C505FD">
            <w:pPr>
              <w:keepNext/>
              <w:shd w:val="clear" w:color="auto" w:fill="FFFFFF"/>
              <w:suppressAutoHyphens/>
              <w:spacing w:after="0" w:line="240" w:lineRule="auto"/>
              <w:ind w:left="-15"/>
              <w:outlineLvl w:val="8"/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</w:pP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>191014, Санкт-Петербург, Литейный пр., 56;</w:t>
            </w:r>
            <w:r w:rsidR="00A12446" w:rsidRPr="00A12446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 xml:space="preserve">Тел.: 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shd w:val="clear" w:color="auto" w:fill="FFFFFF"/>
                <w:lang w:eastAsia="ru-RU"/>
              </w:rPr>
              <w:t xml:space="preserve">+7 (812) </w:t>
            </w:r>
            <w:r w:rsidR="00424D74" w:rsidRPr="009D5F6B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shd w:val="clear" w:color="auto" w:fill="FFFFFF"/>
                <w:lang w:eastAsia="ru-RU"/>
              </w:rPr>
              <w:t>222-20-03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>;</w:t>
            </w:r>
          </w:p>
          <w:p w:rsidR="00C505FD" w:rsidRPr="00A12446" w:rsidRDefault="00C505FD" w:rsidP="00C505FD">
            <w:pPr>
              <w:keepNext/>
              <w:shd w:val="clear" w:color="auto" w:fill="FFFFFF"/>
              <w:suppressAutoHyphens/>
              <w:spacing w:after="0" w:line="240" w:lineRule="auto"/>
              <w:ind w:left="-15"/>
              <w:outlineLvl w:val="8"/>
              <w:rPr>
                <w:rFonts w:ascii="Times New Roman" w:eastAsia="Times New Roman" w:hAnsi="Times New Roman"/>
                <w:b/>
                <w:color w:val="000000"/>
                <w:sz w:val="18"/>
                <w:szCs w:val="16"/>
                <w:lang w:val="en-US" w:eastAsia="ru-RU"/>
              </w:rPr>
            </w:pPr>
            <w:r w:rsidRPr="00A12446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 w:eastAsia="ru-RU"/>
              </w:rPr>
              <w:t>E</w:t>
            </w:r>
            <w:r w:rsidRPr="00A12446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 w:eastAsia="ru-RU"/>
              </w:rPr>
              <w:t>-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 w:eastAsia="ru-RU"/>
              </w:rPr>
              <w:t>mail</w:t>
            </w:r>
            <w:r w:rsidRPr="00A12446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 w:eastAsia="ru-RU"/>
              </w:rPr>
              <w:t>:</w:t>
            </w:r>
            <w:r w:rsidR="00A12446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A12446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 w:eastAsia="ru-RU"/>
              </w:rPr>
              <w:t>b16@mariin.ru</w:t>
            </w:r>
          </w:p>
        </w:tc>
        <w:tc>
          <w:tcPr>
            <w:tcW w:w="3637" w:type="dxa"/>
            <w:hideMark/>
          </w:tcPr>
          <w:p w:rsidR="00C505FD" w:rsidRPr="00C505FD" w:rsidRDefault="00C505FD" w:rsidP="00C505FD">
            <w:pPr>
              <w:widowControl w:val="0"/>
              <w:suppressAutoHyphens/>
              <w:spacing w:after="0" w:line="240" w:lineRule="auto"/>
              <w:ind w:firstLine="320"/>
              <w:jc w:val="center"/>
              <w:rPr>
                <w:rFonts w:ascii="Barcode" w:eastAsia="Times New Roman" w:hAnsi="Barcode"/>
                <w:spacing w:val="30"/>
                <w:szCs w:val="20"/>
                <w:lang w:val="en-US" w:eastAsia="ar-SA"/>
              </w:rPr>
            </w:pPr>
          </w:p>
        </w:tc>
      </w:tr>
    </w:tbl>
    <w:p w:rsidR="00FE59BD" w:rsidRDefault="00FE59BD" w:rsidP="00FE59BD">
      <w:pPr>
        <w:tabs>
          <w:tab w:val="center" w:pos="4677"/>
          <w:tab w:val="right" w:pos="9639"/>
        </w:tabs>
        <w:spacing w:after="0"/>
        <w:rPr>
          <w:rFonts w:ascii="Times New Roman" w:hAnsi="Times New Roman"/>
          <w:b/>
          <w:lang w:val="en-US"/>
        </w:rPr>
      </w:pPr>
    </w:p>
    <w:p w:rsidR="00C505FD" w:rsidRDefault="00C505FD" w:rsidP="00FE59BD">
      <w:pPr>
        <w:tabs>
          <w:tab w:val="center" w:pos="4677"/>
          <w:tab w:val="right" w:pos="9639"/>
        </w:tabs>
        <w:spacing w:after="0"/>
        <w:rPr>
          <w:rFonts w:ascii="Times New Roman" w:hAnsi="Times New Roman"/>
          <w:b/>
          <w:lang w:val="en-US"/>
        </w:rPr>
      </w:pPr>
    </w:p>
    <w:p w:rsidR="00C505FD" w:rsidRDefault="00C505FD" w:rsidP="00FE59BD">
      <w:pPr>
        <w:tabs>
          <w:tab w:val="center" w:pos="4677"/>
          <w:tab w:val="right" w:pos="9639"/>
        </w:tabs>
        <w:spacing w:after="0"/>
        <w:rPr>
          <w:rFonts w:ascii="Times New Roman" w:hAnsi="Times New Roman"/>
          <w:b/>
          <w:lang w:val="en-US"/>
        </w:rPr>
      </w:pPr>
    </w:p>
    <w:p w:rsidR="00C505FD" w:rsidRPr="00C505FD" w:rsidRDefault="00C505FD" w:rsidP="00FE59BD">
      <w:pPr>
        <w:tabs>
          <w:tab w:val="center" w:pos="4677"/>
          <w:tab w:val="right" w:pos="9639"/>
        </w:tabs>
        <w:spacing w:after="0"/>
        <w:rPr>
          <w:rFonts w:ascii="Times New Roman" w:hAnsi="Times New Roman"/>
          <w:b/>
          <w:sz w:val="20"/>
          <w:szCs w:val="20"/>
          <w:lang w:val="en-US"/>
        </w:rPr>
      </w:pPr>
    </w:p>
    <w:p w:rsidR="00BD14AA" w:rsidRPr="00AC401D" w:rsidRDefault="00BD14AA" w:rsidP="00523811">
      <w:pPr>
        <w:tabs>
          <w:tab w:val="left" w:pos="708"/>
        </w:tabs>
        <w:spacing w:after="0"/>
        <w:jc w:val="center"/>
        <w:rPr>
          <w:rFonts w:ascii="Times New Roman" w:hAnsi="Times New Roman"/>
          <w:b/>
        </w:rPr>
      </w:pPr>
      <w:r w:rsidRPr="00AC401D">
        <w:rPr>
          <w:rFonts w:ascii="Times New Roman" w:hAnsi="Times New Roman"/>
          <w:b/>
        </w:rPr>
        <w:t>СОГЛАСИЕ</w:t>
      </w:r>
    </w:p>
    <w:p w:rsidR="00BD14AA" w:rsidRDefault="00BD14AA" w:rsidP="00523811">
      <w:pPr>
        <w:tabs>
          <w:tab w:val="left" w:pos="708"/>
        </w:tabs>
        <w:spacing w:after="0"/>
        <w:jc w:val="center"/>
        <w:rPr>
          <w:rFonts w:ascii="Times New Roman" w:hAnsi="Times New Roman"/>
          <w:b/>
        </w:rPr>
      </w:pPr>
      <w:r w:rsidRPr="00AC401D">
        <w:rPr>
          <w:rFonts w:ascii="Times New Roman" w:hAnsi="Times New Roman"/>
          <w:b/>
        </w:rPr>
        <w:t>н</w:t>
      </w:r>
      <w:r w:rsidR="00523811">
        <w:rPr>
          <w:rFonts w:ascii="Times New Roman" w:hAnsi="Times New Roman"/>
          <w:b/>
        </w:rPr>
        <w:t>а обработку персональных данных</w:t>
      </w:r>
    </w:p>
    <w:p w:rsidR="00523811" w:rsidRPr="00205526" w:rsidRDefault="00523811" w:rsidP="00523811">
      <w:pPr>
        <w:tabs>
          <w:tab w:val="left" w:pos="708"/>
        </w:tabs>
        <w:spacing w:after="0"/>
        <w:jc w:val="center"/>
        <w:rPr>
          <w:rFonts w:ascii="Times New Roman" w:hAnsi="Times New Roman"/>
          <w:b/>
        </w:rPr>
      </w:pP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 xml:space="preserve">Я, нижеподписавшийся </w:t>
      </w:r>
      <w:r w:rsidR="00EE6AF3">
        <w:rPr>
          <w:rFonts w:ascii="Times New Roman" w:hAnsi="Times New Roman"/>
          <w:sz w:val="18"/>
          <w:szCs w:val="20"/>
        </w:rPr>
        <w:t>Чекмак Дмитрий Алексеевич</w:t>
      </w:r>
      <w:r w:rsidRPr="00C164EA">
        <w:rPr>
          <w:rFonts w:ascii="Times New Roman" w:hAnsi="Times New Roman"/>
          <w:sz w:val="18"/>
          <w:szCs w:val="20"/>
        </w:rPr>
        <w:t xml:space="preserve">, проживающий по адресу </w:t>
      </w:r>
      <w:r w:rsidR="00EE6AF3">
        <w:rPr>
          <w:rFonts w:ascii="Times New Roman" w:hAnsi="Times New Roman"/>
          <w:sz w:val="18"/>
          <w:szCs w:val="20"/>
        </w:rPr>
        <w:t>СПб, Калининский район, Кушелевская дорога, д.7, к.5, кв.142</w:t>
      </w:r>
      <w:r w:rsidRPr="00C164EA">
        <w:rPr>
          <w:rFonts w:ascii="Times New Roman" w:hAnsi="Times New Roman"/>
          <w:sz w:val="18"/>
          <w:szCs w:val="20"/>
        </w:rPr>
        <w:t xml:space="preserve">, </w:t>
      </w:r>
      <w:r w:rsidR="00EE6AF3">
        <w:rPr>
          <w:rFonts w:ascii="Times New Roman" w:hAnsi="Times New Roman"/>
          <w:sz w:val="18"/>
          <w:szCs w:val="20"/>
        </w:rPr>
        <w:t>Паспорт гражданина РФ 33 14 273435 выдан 14.05.2014 Отделом УФМС России по Кировской области</w:t>
      </w:r>
      <w:r w:rsidRPr="00C164EA">
        <w:rPr>
          <w:rFonts w:ascii="Times New Roman" w:hAnsi="Times New Roman"/>
          <w:sz w:val="18"/>
          <w:szCs w:val="20"/>
        </w:rPr>
        <w:t>, в соответствии с требованиями статьи 9 федерального закона от 27.07.06 г. "О персональных данных" № 152-ФЗ, подтверждаю свое согласие на обработ</w:t>
      </w:r>
      <w:r w:rsidR="00666B6A" w:rsidRPr="00C164EA">
        <w:rPr>
          <w:rFonts w:ascii="Times New Roman" w:hAnsi="Times New Roman"/>
          <w:sz w:val="18"/>
          <w:szCs w:val="20"/>
        </w:rPr>
        <w:t>ку</w:t>
      </w:r>
      <w:r w:rsidR="002A57F7">
        <w:rPr>
          <w:rFonts w:ascii="Times New Roman" w:hAnsi="Times New Roman"/>
          <w:sz w:val="18"/>
          <w:szCs w:val="20"/>
        </w:rPr>
        <w:t xml:space="preserve"> </w:t>
      </w:r>
      <w:r w:rsidR="002A57F7" w:rsidRPr="002A57F7">
        <w:rPr>
          <w:rFonts w:ascii="Times New Roman" w:hAnsi="Times New Roman"/>
          <w:sz w:val="18"/>
          <w:szCs w:val="20"/>
        </w:rPr>
        <w:t>СПБ ГБУЗ «Городская Мариинская больница»</w:t>
      </w:r>
      <w:r w:rsidRPr="00C164EA">
        <w:rPr>
          <w:rFonts w:ascii="Times New Roman" w:hAnsi="Times New Roman"/>
          <w:sz w:val="18"/>
          <w:szCs w:val="20"/>
        </w:rPr>
        <w:t xml:space="preserve"> (далее – Оператор) моих персональных данных, включающих: фамилию, имя, отчество, пол, дату рождения, адрес места жительства, контактные телефон(ы), реквизиты полиса ОМС (ДМС), страховой номер индивидуального лицевого счета в Пенсионном фонде России (СНИЛС), данные о состоянии моего здоровья, заболеваниях, случаях обращения за медицинской помощью, – в медико-профилактических целях, в целях установления медицинского диагноза и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 врачебную  тайну. В процессе оказания Оператором мне медицинской помощи я предоставляю право медицинским работникам, передавать мои персональные данные, содержащие сведения, составляющие врачебную тайну, другим должностным лицам Оператора, в интересах моего обследования и лечения.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Оператор имеет право во исполнение своих обязательств по работе в системе ОМС (по договору ДМС) на обмен (прием и передачу) моими персональными данными со страховой медицинской организацией и территориальным фондом ОМС с использованием машинных носителей или по каналам связи, с соблюдением мер, обеспечивающих их защиту от несанкционированного доступа, при условии, что их прием и обработка будут осуществляться лицом, обязанным сохранять профессиональную тайну.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Срок хранения моих персональных данных соответствует сроку хранения первичных медицинских документов (медицинской карты) и составляет двадцать пять лет (для стационара, пять лет – для поликлиники).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Передача моих персональных данных иным лицам или иное их разглашение может осуществляться только с моего письменного согласия.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 xml:space="preserve">Настоящее согласие дано мной </w:t>
      </w:r>
      <w:r w:rsidR="00EE6AF3">
        <w:rPr>
          <w:rFonts w:ascii="Times New Roman" w:hAnsi="Times New Roman"/>
          <w:sz w:val="18"/>
          <w:szCs w:val="20"/>
        </w:rPr>
        <w:t>28.08.2024</w:t>
      </w:r>
      <w:r w:rsidR="0030197F">
        <w:rPr>
          <w:rFonts w:ascii="Times New Roman" w:hAnsi="Times New Roman"/>
          <w:sz w:val="18"/>
          <w:szCs w:val="20"/>
        </w:rPr>
        <w:t xml:space="preserve"> </w:t>
      </w:r>
      <w:r w:rsidRPr="00C164EA">
        <w:rPr>
          <w:rFonts w:ascii="Times New Roman" w:hAnsi="Times New Roman"/>
          <w:sz w:val="18"/>
          <w:szCs w:val="20"/>
        </w:rPr>
        <w:t>г. и действует бессрочно.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lastRenderedPageBreak/>
        <w:t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В случае получения моего письменного заявления об отзыве настоящего согласия на обработку персональных данных, Оператор обязан прекратить их обработку в течение периода времени, необходимого для завершения  взаиморасчетов по оплате оказанной мне до этого медицинской помощи.</w:t>
      </w:r>
    </w:p>
    <w:p w:rsidR="00BD14AA" w:rsidRPr="00C164EA" w:rsidRDefault="00BD14AA" w:rsidP="006B3505">
      <w:pPr>
        <w:tabs>
          <w:tab w:val="left" w:pos="708"/>
        </w:tabs>
        <w:spacing w:after="0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ab/>
        <w:t xml:space="preserve">Контактный телефон(ы) </w:t>
      </w:r>
      <w:r w:rsidR="00EE6AF3">
        <w:rPr>
          <w:rFonts w:ascii="Times New Roman" w:hAnsi="Times New Roman"/>
          <w:sz w:val="18"/>
          <w:szCs w:val="20"/>
        </w:rPr>
        <w:t>+7(999)209-75-89</w:t>
      </w:r>
      <w:r w:rsidRPr="00C164EA">
        <w:rPr>
          <w:rFonts w:ascii="Times New Roman" w:hAnsi="Times New Roman"/>
          <w:sz w:val="18"/>
          <w:szCs w:val="20"/>
        </w:rPr>
        <w:t xml:space="preserve"> субъекта персональных данных</w:t>
      </w:r>
    </w:p>
    <w:p w:rsidR="00EE6AF3" w:rsidRDefault="00BD14AA" w:rsidP="006B3505">
      <w:pPr>
        <w:tabs>
          <w:tab w:val="left" w:pos="708"/>
        </w:tabs>
        <w:spacing w:after="0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ab/>
        <w:t xml:space="preserve">Почтовый адрес: </w:t>
      </w:r>
      <w:r w:rsidR="00EE6AF3">
        <w:rPr>
          <w:rFonts w:ascii="Times New Roman" w:hAnsi="Times New Roman"/>
          <w:sz w:val="18"/>
          <w:szCs w:val="20"/>
        </w:rPr>
        <w:t>СПб, Калининский район, Кушелевская дорога, д.7, к.5, кв.142</w:t>
      </w:r>
    </w:p>
    <w:p w:rsidR="006B3505" w:rsidRPr="00C164EA" w:rsidRDefault="00EE6AF3" w:rsidP="006B3505">
      <w:pPr>
        <w:tabs>
          <w:tab w:val="left" w:pos="708"/>
        </w:tabs>
        <w:spacing w:after="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индекс ____________</w:t>
      </w:r>
    </w:p>
    <w:p w:rsidR="006B3505" w:rsidRPr="00C164EA" w:rsidRDefault="006B3505" w:rsidP="006B3505">
      <w:pPr>
        <w:tabs>
          <w:tab w:val="left" w:pos="708"/>
        </w:tabs>
        <w:spacing w:after="0"/>
        <w:rPr>
          <w:rFonts w:ascii="Times New Roman" w:hAnsi="Times New Roman"/>
          <w:sz w:val="18"/>
          <w:szCs w:val="20"/>
        </w:rPr>
      </w:pPr>
    </w:p>
    <w:p w:rsidR="00BD14AA" w:rsidRPr="00094150" w:rsidRDefault="00BD14AA" w:rsidP="00094150">
      <w:pPr>
        <w:tabs>
          <w:tab w:val="left" w:pos="708"/>
        </w:tabs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 xml:space="preserve">Дата     </w:t>
      </w:r>
      <w:r w:rsidR="00EE6AF3">
        <w:rPr>
          <w:rFonts w:ascii="Times New Roman" w:hAnsi="Times New Roman"/>
          <w:sz w:val="18"/>
          <w:szCs w:val="20"/>
        </w:rPr>
        <w:t>28.08.2024</w:t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  <w:t>Подпись _________________</w:t>
      </w:r>
    </w:p>
    <w:sectPr w:rsidR="00BD14AA" w:rsidRPr="00094150">
      <w:pgSz w:w="11906" w:h="16838"/>
      <w:pgMar w:top="284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Barco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F3"/>
    <w:rsid w:val="000639B2"/>
    <w:rsid w:val="00094150"/>
    <w:rsid w:val="00205526"/>
    <w:rsid w:val="0027222D"/>
    <w:rsid w:val="002A57F7"/>
    <w:rsid w:val="002D2702"/>
    <w:rsid w:val="0030197F"/>
    <w:rsid w:val="00375CBA"/>
    <w:rsid w:val="003813CA"/>
    <w:rsid w:val="003D340D"/>
    <w:rsid w:val="004157F8"/>
    <w:rsid w:val="00423A4F"/>
    <w:rsid w:val="00424D74"/>
    <w:rsid w:val="004E5BB8"/>
    <w:rsid w:val="00523811"/>
    <w:rsid w:val="005B1474"/>
    <w:rsid w:val="00666B6A"/>
    <w:rsid w:val="00675C05"/>
    <w:rsid w:val="006B3505"/>
    <w:rsid w:val="00732C4C"/>
    <w:rsid w:val="007D3181"/>
    <w:rsid w:val="007E4612"/>
    <w:rsid w:val="007E53BC"/>
    <w:rsid w:val="00837CC6"/>
    <w:rsid w:val="00906831"/>
    <w:rsid w:val="009321B6"/>
    <w:rsid w:val="009A4B33"/>
    <w:rsid w:val="009D5F6B"/>
    <w:rsid w:val="009D62F0"/>
    <w:rsid w:val="00A12446"/>
    <w:rsid w:val="00A20CD3"/>
    <w:rsid w:val="00AC401D"/>
    <w:rsid w:val="00B25DE6"/>
    <w:rsid w:val="00B9368F"/>
    <w:rsid w:val="00BD14AA"/>
    <w:rsid w:val="00C12E4F"/>
    <w:rsid w:val="00C164EA"/>
    <w:rsid w:val="00C505FD"/>
    <w:rsid w:val="00C95706"/>
    <w:rsid w:val="00EA0F7B"/>
    <w:rsid w:val="00EE6AF3"/>
    <w:rsid w:val="00F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29B3AD-A289-4587-A299-884C2BA6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Pr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rA\AppData\Local\Temp\11\Template\INF_SOGL_REGISTRY_0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692F5-D95F-4B24-AF97-973F0D839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INF_SOGL_REGISTRY_0</Template>
  <TotalTime>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Куличенко Виктор Степанович</cp:lastModifiedBy>
  <cp:revision>2</cp:revision>
  <dcterms:created xsi:type="dcterms:W3CDTF">2024-08-28T13:38:00Z</dcterms:created>
  <dcterms:modified xsi:type="dcterms:W3CDTF">2024-08-28T13:38:00Z</dcterms:modified>
</cp:coreProperties>
</file>